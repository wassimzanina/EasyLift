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66D4A690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EasyLift Sales - Invoice/50100"/>
            <w:id w:val="-346637227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1[1]" w:storeItemID="{988D0D53-C036-4567-95A4-10CEB8F0E22A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5ED229D8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EasyLift Sales - Invoice/50100"/>
            <w:id w:val="-1171950695"/>
            <w:placeholder>
              <w:docPart w:val="53DFA164C9794AC68EDA0D8BF94C6DC6"/>
            </w:placeholder>
            <w:dataBinding w:prefixMappings="xmlns:ns0='urn:microsoft-dynamics-nav/reports/EasyLift Sales - Invoice/50100/'" w:xpath="/ns0:NavWordReportXmlPart[1]/ns0:Header[1]/ns0:CompanyAddress1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F9C361C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29E97C55" w14:textId="77777777">
        <w:trPr>
          <w:cantSplit/>
          <w:trHeight w:val="301"/>
        </w:trPr>
        <w:sdt>
          <w:sdtPr>
            <w:alias w:val="#Nav: /Header/CustomerAddress2"/>
            <w:tag w:val="#Nav: EasyLift Sales - Invoice/50100"/>
            <w:id w:val="2121793087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2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0706CCB7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EasyLift Sales - Invoice/50100"/>
            <w:id w:val="1521665205"/>
            <w:placeholder>
              <w:docPart w:val="0E198E2638624E51B748E662B6F08683"/>
            </w:placeholder>
            <w:dataBinding w:prefixMappings="xmlns:ns0='urn:microsoft-dynamics-nav/reports/EasyLift Sales - Invoice/50100/'" w:xpath="/ns0:NavWordReportXmlPart[1]/ns0:Header[1]/ns0:CompanyAddress2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2AE83943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1A8E8B70" w14:textId="77777777">
        <w:trPr>
          <w:cantSplit/>
          <w:trHeight w:val="301"/>
        </w:trPr>
        <w:sdt>
          <w:sdtPr>
            <w:alias w:val="#Nav: /Header/CustomerAddress3"/>
            <w:tag w:val="#Nav: EasyLift Sales - Invoice/50100"/>
            <w:id w:val="536395156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3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7D539D2B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EasyLift Sales - Invoice/50100"/>
            <w:id w:val="-1053613660"/>
            <w:placeholder>
              <w:docPart w:val="0E198E2638624E51B748E662B6F08683"/>
            </w:placeholder>
            <w:dataBinding w:prefixMappings="xmlns:ns0='urn:microsoft-dynamics-nav/reports/EasyLift Sales - Invoice/50100/'" w:xpath="/ns0:NavWordReportXmlPart[1]/ns0:Header[1]/ns0:CompanyAddress3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BC18817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32C96246" w14:textId="77777777">
        <w:trPr>
          <w:cantSplit/>
          <w:trHeight w:val="301"/>
        </w:trPr>
        <w:sdt>
          <w:sdtPr>
            <w:alias w:val="#Nav: /Header/CustomerAddress4"/>
            <w:tag w:val="#Nav: EasyLift Sales - Invoice/50100"/>
            <w:id w:val="1229109116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4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6987FA30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EasyLift Sales - Invoice/50100"/>
            <w:id w:val="-843252946"/>
            <w:placeholder>
              <w:docPart w:val="0E198E2638624E51B748E662B6F08683"/>
            </w:placeholder>
            <w:dataBinding w:prefixMappings="xmlns:ns0='urn:microsoft-dynamics-nav/reports/EasyLift Sales - Invoice/50100/'" w:xpath="/ns0:NavWordReportXmlPart[1]/ns0:Header[1]/ns0:CompanyAddress4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2095ED9D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00CED41" w14:textId="77777777">
        <w:trPr>
          <w:cantSplit/>
          <w:trHeight w:val="301"/>
        </w:trPr>
        <w:sdt>
          <w:sdtPr>
            <w:alias w:val="#Nav: /Header/CustomerAddress5"/>
            <w:tag w:val="#Nav: EasyLift Sales - Invoice/50100"/>
            <w:id w:val="1814057176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5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72CBE0C8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EasyLift Sales - Invoice/50100"/>
            <w:id w:val="-1834985711"/>
            <w:placeholder>
              <w:docPart w:val="0E198E2638624E51B748E662B6F08683"/>
            </w:placeholder>
            <w:dataBinding w:prefixMappings="xmlns:ns0='urn:microsoft-dynamics-nav/reports/EasyLift Sales - Invoice/50100/'" w:xpath="/ns0:NavWordReportXmlPart[1]/ns0:Header[1]/ns0:CompanyAddress5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127B5231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39F61EDF" w14:textId="77777777">
        <w:trPr>
          <w:cantSplit/>
          <w:trHeight w:val="284"/>
        </w:trPr>
        <w:sdt>
          <w:sdtPr>
            <w:alias w:val="#Nav: /Header/CustomerAddress6"/>
            <w:tag w:val="#Nav: EasyLift Sales - Invoice/50100"/>
            <w:id w:val="-2064325541"/>
            <w:placeholder>
              <w:docPart w:val="CEDF5E3431064BB6BB9D44760C7A4D44"/>
            </w:placeholder>
            <w:dataBinding w:prefixMappings="xmlns:ns0='urn:microsoft-dynamics-nav/reports/EasyLift Sales - Invoice/50100/'" w:xpath="/ns0:NavWordReportXmlPart[1]/ns0:Header[1]/ns0:CustomerAddress6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2AF6AD15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EasyLift Sales - Invoice/50100"/>
            <w:id w:val="-2005736487"/>
            <w:placeholder>
              <w:docPart w:val="0E198E2638624E51B748E662B6F08683"/>
            </w:placeholder>
            <w:dataBinding w:prefixMappings="xmlns:ns0='urn:microsoft-dynamics-nav/reports/EasyLift Sales - Invoice/50100/'" w:xpath="/ns0:NavWordReportXmlPart[1]/ns0:Header[1]/ns0:CompanyAddress6[1]" w:storeItemID="{988D0D53-C036-4567-95A4-10CEB8F0E22A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545AC9A2" w14:textId="77777777">
                <w:pPr>
                  <w:pStyle w:val="Sansinterligne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7630BD9A" w14:textId="77777777">
        <w:trPr>
          <w:cantSplit/>
          <w:trHeight w:val="284"/>
        </w:trPr>
        <w:sdt>
          <w:sdtPr>
            <w:alias w:val="#Nav: /Header/CustomerAddress7"/>
            <w:tag w:val="#Nav: EasyLift Sales - Invoice/50100"/>
            <w:id w:val="-762605892"/>
            <w:placeholder>
              <w:docPart w:val="6E76CA63D41844028E5A6FF0624C5B91"/>
            </w:placeholder>
            <w:dataBinding w:prefixMappings="xmlns:ns0='urn:microsoft-dynamics-nav/reports/EasyLift Sales - Invoice/50100/'" w:xpath="/ns0:NavWordReportXmlPart[1]/ns0:Header[1]/ns0:CustomerAddress7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320B34BE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435008" w14:paraId="72F32DCB" w14:textId="77777777">
            <w:pPr>
              <w:pStyle w:val="Sansinterligne"/>
              <w:jc w:val="right"/>
            </w:pPr>
            <w:sdt>
              <w:sdtPr>
                <w:alias w:val="#Nav: /Header/CompanyLegalOffice_Lbl"/>
                <w:tag w:val="#Nav: EasyLift Sales - Invoice/501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EasyLift Sales - Invoice/50100/'" w:xpath="/ns0:NavWordReportXmlPart[1]/ns0:Header[1]/ns0:CompanyLegalOffice_Lbl[1]" w:storeItemID="{988D0D53-C036-4567-95A4-10CEB8F0E22A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EasyLift Sales - Invoice/501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EasyLift Sales - Invoice/50100/'" w:xpath="/ns0:NavWordReportXmlPart[1]/ns0:Header[1]/ns0:CompanyLegalOffice[1]" w:storeItemID="{988D0D53-C036-4567-95A4-10CEB8F0E22A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225A823D" w14:textId="77777777">
        <w:trPr>
          <w:cantSplit/>
          <w:trHeight w:val="284"/>
        </w:trPr>
        <w:sdt>
          <w:sdtPr>
            <w:alias w:val="#Nav: /Header/CustomerAddress8"/>
            <w:tag w:val="#Nav: EasyLift Sales - Invoice/50100"/>
            <w:id w:val="571465082"/>
            <w:placeholder>
              <w:docPart w:val="C9C2CB19028948D1BDA62A59BDF5FC73"/>
            </w:placeholder>
            <w:dataBinding w:prefixMappings="xmlns:ns0='urn:microsoft-dynamics-nav/reports/EasyLift Sales - Invoice/50100/'" w:xpath="/ns0:NavWordReportXmlPart[1]/ns0:Header[1]/ns0:CustomerAddress8[1]" w:storeItemID="{988D0D53-C036-4567-95A4-10CEB8F0E22A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6E6BCB3" w14:textId="77777777">
                <w:pPr>
                  <w:pStyle w:val="Sansinterligne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1CE1ED54" w14:textId="77777777">
            <w:pPr>
              <w:pStyle w:val="Sansinterligne"/>
              <w:jc w:val="right"/>
            </w:pPr>
          </w:p>
        </w:tc>
      </w:tr>
    </w:tbl>
    <w:p w:rsidRPr="00DB3913" w:rsidR="00D54DEE" w:rsidP="00D54DEE" w:rsidRDefault="00D54DEE" w14:paraId="05432605" w14:textId="77777777">
      <w:pPr>
        <w:spacing w:after="0"/>
        <w:rPr>
          <w:sz w:val="12"/>
          <w:szCs w:val="12"/>
        </w:rPr>
      </w:pP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38215D39" w14:textId="77777777">
        <w:trPr>
          <w:trHeight w:val="409"/>
        </w:trPr>
        <w:sdt>
          <w:sdtPr>
            <w:alias w:val="#Nav: /Header/YourReference_Header_Lbl"/>
            <w:tag w:val="#Nav: EasyLift Sales - Invoice/50100"/>
            <w:id w:val="-1565866003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YourReference_Header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 w14:paraId="7C1648B5" w14:textId="77777777">
                <w:pPr>
                  <w:pStyle w:val="Titre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EasyLift Sales - Invoice/50100"/>
            <w:id w:val="-1425419817"/>
            <w:placeholder>
              <w:docPart w:val="E09F23DE48724A47B66E42FF06F0A498"/>
            </w:placeholder>
            <w:dataBinding w:prefixMappings="xmlns:ns0='urn:microsoft-dynamics-nav/reports/EasyLift Sales - Invoice/50100/'" w:xpath="/ns0:NavWordReportXmlPart[1]/ns0:Header[1]/ns0:SalesPersonBlank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7DF03F1C" w14:textId="77777777">
                <w:pPr>
                  <w:pStyle w:val="Titre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EasyLift Sales - Invoice/50100"/>
            <w:id w:val="-1251649982"/>
            <w:placeholder>
              <w:docPart w:val="4F29546A99B2402894A60AC247E389A5"/>
            </w:placeholder>
            <w:dataBinding w:prefixMappings="xmlns:ns0='urn:microsoft-dynamics-nav/reports/EasyLift Sales - Invoice/50100/'" w:xpath="/ns0:NavWordReportXmlPart[1]/ns0:Header[1]/ns0:DueDate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04B22304" w14:textId="77777777">
                <w:pPr>
                  <w:pStyle w:val="Titre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EasyLift Sales - Invoice/50100"/>
            <w:id w:val="1934628656"/>
            <w:placeholder>
              <w:docPart w:val="977A4042FE6042F5B6D95665CD2BB017"/>
            </w:placeholder>
            <w:dataBinding w:prefixMappings="xmlns:ns0='urn:microsoft-dynamics-nav/reports/EasyLift Sales - Invoice/50100/'" w:xpath="/ns0:NavWordReportXmlPart[1]/ns0:Header[1]/ns0:PaymentTermsDescription_Lbl[1]" w:storeItemID="{988D0D53-C036-4567-95A4-10CEB8F0E22A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40F5FE16" w14:textId="77777777">
                <w:pPr>
                  <w:pStyle w:val="Titre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75EB1238" w14:textId="77777777">
        <w:trPr>
          <w:trHeight w:val="742"/>
        </w:trPr>
        <w:sdt>
          <w:sdtPr>
            <w:alias w:val="#Nav: /Header/YourReference_Header"/>
            <w:tag w:val="#Nav: EasyLift Sales - Invoice/50100"/>
            <w:id w:val="-1585905481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YourReference_Header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 w14:paraId="73021544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EasyLift Sales - Invoice/50100"/>
            <w:id w:val="-2093382796"/>
            <w:placeholder>
              <w:docPart w:val="3516213203CE4790BA765785B14E766B"/>
            </w:placeholder>
            <w:dataBinding w:prefixMappings="xmlns:ns0='urn:microsoft-dynamics-nav/reports/EasyLift Sales - Invoice/50100/'" w:xpath="/ns0:NavWordReportXmlPart[1]/ns0:Header[1]/ns0:SalesPersonName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1F6CF6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EasyLift Sales - Invoice/50100"/>
            <w:id w:val="1703123343"/>
            <w:placeholder>
              <w:docPart w:val="0FAE247910E14A5EAED6E9C07EBF7D3B"/>
            </w:placeholder>
            <w:dataBinding w:prefixMappings="xmlns:ns0='urn:microsoft-dynamics-nav/reports/EasyLift Sales - Invoice/50100/'" w:xpath="/ns0:NavWordReportXmlPart[1]/ns0:Header[1]/ns0:DueDate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6480A75E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EasyLift Sales - Invoice/50100"/>
            <w:id w:val="-419950001"/>
            <w:placeholder>
              <w:docPart w:val="54CAC560A4AB4419B410B5940810B5DD"/>
            </w:placeholder>
            <w:dataBinding w:prefixMappings="xmlns:ns0='urn:microsoft-dynamics-nav/reports/EasyLift Sales - Invoice/50100/'" w:xpath="/ns0:NavWordReportXmlPart[1]/ns0:Header[1]/ns0:PaymentTermsDescription[1]" w:storeItemID="{988D0D53-C036-4567-95A4-10CEB8F0E22A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36A1BD61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1F2E41DA" w14:textId="77777777">
        <w:trPr>
          <w:trHeight w:val="394"/>
        </w:trPr>
        <w:sdt>
          <w:sdtPr>
            <w:alias w:val="#Nav: /Header/OrderNo_Lbl"/>
            <w:tag w:val="#Nav: EasyLift Sales - Invoice/50100"/>
            <w:id w:val="-1266381342"/>
            <w:placeholder>
              <w:docPart w:val="F278324B74CF4205896C39AA69E59C7B"/>
            </w:placeholder>
            <w:dataBinding w:prefixMappings="xmlns:ns0='urn:microsoft-dynamics-nav/reports/EasyLift Sales - Invoice/50100/'" w:xpath="/ns0:NavWordReportXmlPart[1]/ns0:Header[1]/ns0:OrderNo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626E255" w14:textId="77777777">
                <w:pPr>
                  <w:pStyle w:val="Titre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EasyLift Sales - Invoice/50100"/>
            <w:id w:val="-1844006567"/>
            <w:placeholder>
              <w:docPart w:val="9766D0E1140440609F61820FFF2AFB2B"/>
            </w:placeholder>
            <w:dataBinding w:prefixMappings="xmlns:ns0='urn:microsoft-dynamics-nav/reports/EasyLift Sales - Invoice/50100/'" w:xpath="/ns0:NavWordReportXmlPart[1]/ns0:Header[1]/ns0:ShipmentMethodDescription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2CC5B79D" w14:textId="77777777">
                <w:pPr>
                  <w:pStyle w:val="Titre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EasyLift Sales - Invoice/50100"/>
            <w:id w:val="283549672"/>
            <w:placeholder>
              <w:docPart w:val="4B2FED3CBD024AD19E5C49EE52E5B2DC"/>
            </w:placeholder>
            <w:dataBinding w:prefixMappings="xmlns:ns0='urn:microsoft-dynamics-nav/reports/EasyLift Sales - Invoice/50100/'" w:xpath="/ns0:NavWordReportXmlPart[1]/ns0:Header[1]/ns0:PaymentMethodDescription_Lbl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3821C89E" w14:textId="77777777">
                <w:pPr>
                  <w:pStyle w:val="Titre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EasyLift Sales - Invoice/50100"/>
            <w:id w:val="-1064484745"/>
            <w:placeholder>
              <w:docPart w:val="D5F3D5BD845A4A3C851A6A42EA83BABD"/>
            </w:placeholder>
            <w:dataBinding w:prefixMappings="xmlns:ns0='urn:microsoft-dynamics-nav/reports/EasyLift Sales - Invoice/50100/'" w:xpath="/ns0:NavWordReportXmlPart[1]/ns0:Header[1]/ns0:PaymentReference_Lbl[1]" w:storeItemID="{988D0D53-C036-4567-95A4-10CEB8F0E22A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031A334A" w14:textId="77777777">
                <w:pPr>
                  <w:pStyle w:val="Titre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5158EBCB" w14:textId="77777777">
        <w:trPr>
          <w:trHeight w:val="758"/>
        </w:trPr>
        <w:sdt>
          <w:sdtPr>
            <w:alias w:val="#Nav: /Header/OrderNo"/>
            <w:tag w:val="#Nav: EasyLift Sales - Invoice/50100"/>
            <w:id w:val="1867791684"/>
            <w:placeholder>
              <w:docPart w:val="DAFDC200264A46739AA6BB9B7E7FA71F"/>
            </w:placeholder>
            <w:dataBinding w:prefixMappings="xmlns:ns0='urn:microsoft-dynamics-nav/reports/EasyLift Sales - Invoice/50100/'" w:xpath="/ns0:NavWordReportXmlPart[1]/ns0:Header[1]/ns0:OrderNo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4CA102DE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EasyLift Sales - Invoice/50100"/>
            <w:id w:val="-168258069"/>
            <w:placeholder>
              <w:docPart w:val="C8789146DF1A4D79BCD11805EA820C4D"/>
            </w:placeholder>
            <w:dataBinding w:prefixMappings="xmlns:ns0='urn:microsoft-dynamics-nav/reports/EasyLift Sales - Invoice/50100/'" w:xpath="/ns0:NavWordReportXmlPart[1]/ns0:Header[1]/ns0:ShipmentMethodDescription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57F7D1BE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EasyLift Sales - Invoice/50100"/>
            <w:id w:val="-359043298"/>
            <w:placeholder>
              <w:docPart w:val="EAB14F6EA54B4D3F88B9F8D68B371EB3"/>
            </w:placeholder>
            <w:dataBinding w:prefixMappings="xmlns:ns0='urn:microsoft-dynamics-nav/reports/EasyLift Sales - Invoice/50100/'" w:xpath="/ns0:NavWordReportXmlPart[1]/ns0:Header[1]/ns0:PaymentMethodDescription[1]" w:storeItemID="{988D0D53-C036-4567-95A4-10CEB8F0E22A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593650B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EasyLift Sales - Invoice/50100"/>
            <w:id w:val="1617714208"/>
            <w:placeholder>
              <w:docPart w:val="23A2AAC1CDF14258A3A888CCE0CF4678"/>
            </w:placeholder>
            <w:dataBinding w:prefixMappings="xmlns:ns0='urn:microsoft-dynamics-nav/reports/EasyLift Sales - Invoice/50100/'" w:xpath="/ns0:NavWordReportXmlPart[1]/ns0:Header[1]/ns0:PaymentReference[1]" w:storeItemID="{988D0D53-C036-4567-95A4-10CEB8F0E22A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13C395DD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355F9962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5B5AA08A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3ECDA726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1992549427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Certificate_Reference_No_Lbl[1]" w:storeItemID="{988D0D53-C036-4567-95A4-10CEB8F0E22A}"/>
            <w:text/>
            <w:alias w:val="#Nav: /Header/Certificate_Reference_No_Lbl"/>
            <w:tag w:val="#Nav: EasyLift Sales - Invoice/50100"/>
          </w:sdtPr>
          <w:sdtContent>
            <w:tc>
              <w:tcPr>
                <w:tcW w:w="2627" w:type="dxa"/>
              </w:tcPr>
              <w:p w:rsidRPr="00695DBC" w:rsidR="008F5685" w:rsidP="00D54DEE" w:rsidRDefault="00695DBC" w14:paraId="72922E8C" w14:textId="35BB09D9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 w:rsidRPr="00695DBC">
                  <w:rPr>
                    <w:b/>
                    <w:sz w:val="18"/>
                    <w:szCs w:val="18"/>
                    <w:lang w:val="da-DK"/>
                  </w:rPr>
                  <w:t>Certificate_Reference_No_Lbl</w:t>
                </w:r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6D10B79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0B1BFD6E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2F8C1EBE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 w14:paraId="2D842635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id w:val="-1651044601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Certificate_Reference_No_[1]" w:storeItemID="{988D0D53-C036-4567-95A4-10CEB8F0E22A}"/>
            <w:text/>
            <w:alias w:val="#Nav: /Header/Certificate_Reference_No_"/>
            <w:tag w:val="#Nav: EasyLift Sales - Invoice/50100"/>
          </w:sdtPr>
          <w:sdtContent>
            <w:tc>
              <w:tcPr>
                <w:tcW w:w="2627" w:type="dxa"/>
              </w:tcPr>
              <w:p w:rsidRPr="00307B54" w:rsidR="008F5685" w:rsidP="00D54DEE" w:rsidRDefault="00695DBC" w14:paraId="41BA8829" w14:textId="3358DFAD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Certificate_Reference_No_</w:t>
                </w:r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2C065C9F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EasyLift Sales - Invoice/50100"/>
        <w:id w:val="48119433"/>
        <w15:dataBinding w:prefixMappings="xmlns:ns0='urn:microsoft-dynamics-nav/reports/EasyLift Sales - Invoice/50100/'" w:xpath="/ns0:NavWordReportXmlPart[1]/ns0:Header[1]/ns0:WorkDescriptionLines" w:storeItemID="{988D0D53-C036-4567-95A4-10CEB8F0E22A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EasyLift Sales - Invoice/50100"/>
                <w:id w:val="-1561943998"/>
                <w:placeholder>
                  <w:docPart w:val="DefaultPlaceholder_-1854013440"/>
                </w:placeholder>
                <w:dataBinding w:prefixMappings="xmlns:ns0='urn:microsoft-dynamics-nav/reports/EasyLift Sales - Invoice/50100/'" w:xpath="/ns0:NavWordReportXmlPart[1]/ns0:Header[1]/ns0:WorkDescriptionLines[1]/ns0:WorkDescriptionLine[1]" w:storeItemID="{988D0D53-C036-4567-95A4-10CEB8F0E22A}"/>
                <w:text/>
              </w:sdtPr>
              <w:sdtEndPr/>
              <w:sdtContent>
                <w:p w:rsidR="00D54DEE" w:rsidP="00695DBC" w:rsidRDefault="00A4704F" w14:paraId="4BD62B3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7EAF58E8" w14:textId="77777777">
        <w:trPr>
          <w:trHeight w:val="544"/>
        </w:trPr>
        <w:sdt>
          <w:sdtPr>
            <w:alias w:val="#Nav: /Header/Line/JobTaskNo_Lbl"/>
            <w:tag w:val="#Nav: EasyLift Sales - Invoice/50100"/>
            <w:id w:val="-16395577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Line[1]/ns0:JobTaskNo_Lbl[1]" w:storeItemID="{988D0D53-C036-4567-95A4-10CEB8F0E22A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7245D1E5" w14:textId="77777777">
                <w:pPr>
                  <w:pStyle w:val="Titre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EasyLift Sales - Invoice/50100"/>
            <w:id w:val="771446451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ItemNo_Line_Lbl[1]" w:storeItemID="{988D0D53-C036-4567-95A4-10CEB8F0E22A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7B923F5D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EasyLift Sales - Invoice/50100"/>
            <w:id w:val="1545399846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Description_Line_Lbl[1]" w:storeItemID="{988D0D53-C036-4567-95A4-10CEB8F0E22A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495D8AF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EasyLift Sales - Invoice/50100"/>
            <w:id w:val="-833229876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ShipmentDate_Line_Lbl[1]" w:storeItemID="{988D0D53-C036-4567-95A4-10CEB8F0E22A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73A67BD3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EasyLift Sales - Invoice/50100"/>
            <w:id w:val="616415257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Quantity_Line_Lbl[1]" w:storeItemID="{988D0D53-C036-4567-95A4-10CEB8F0E22A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54E94E14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15653BFF" w14:textId="77777777">
            <w:pPr>
              <w:pStyle w:val="Titre1"/>
            </w:pPr>
          </w:p>
        </w:tc>
        <w:sdt>
          <w:sdtPr>
            <w:alias w:val="#Nav: /Header/Line/UnitPrice_Lbl"/>
            <w:tag w:val="#Nav: EasyLift Sales - Invoice/50100"/>
            <w:id w:val="-1521079236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UnitPrice_Lbl[1]" w:storeItemID="{988D0D53-C036-4567-95A4-10CEB8F0E22A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67BB5A3C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19819D45" w14:textId="77777777">
            <w:pPr>
              <w:pStyle w:val="Titre1"/>
            </w:pPr>
          </w:p>
        </w:tc>
        <w:sdt>
          <w:sdtPr>
            <w:alias w:val="#Nav: /Header/Line/VATPct_Line_Lbl"/>
            <w:tag w:val="#Nav: EasyLift Sales - Invoice/50100"/>
            <w:id w:val="1291246806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VATPct_Line_Lbl[1]" w:storeItemID="{988D0D53-C036-4567-95A4-10CEB8F0E22A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1C7B220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EasyLift Sales - Invoice/50100"/>
            <w:id w:val="1532234539"/>
            <w:placeholder>
              <w:docPart w:val="A8F1C613E4584404B4D5E981F6D00F7E"/>
            </w:placeholder>
            <w:dataBinding w:prefixMappings="xmlns:ns0='urn:microsoft-dynamics-nav/reports/EasyLift Sales - Invoice/50100/'" w:xpath="/ns0:NavWordReportXmlPart[1]/ns0:Header[1]/ns0:Line[1]/ns0:LineAmount_Line_Lbl[1]" w:storeItemID="{988D0D53-C036-4567-95A4-10CEB8F0E22A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 w14:paraId="3AD45435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02F21CC0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27F2AC7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23CE8E7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463C718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17DB288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4DAE5B2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34EC6D3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 w14:paraId="6D25D23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5EFE1A3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 w14:paraId="553F82A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 w14:paraId="0084D528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EasyLift Sales - Invoice/50100"/>
          <w:id w:val="1327254768"/>
          <w15:dataBinding w:prefixMappings="xmlns:ns0='urn:microsoft-dynamics-nav/reports/EasyLift Sales - Invoice/50100/'" w:xpath="/ns0:NavWordReportXmlPart[1]/ns0:Header[1]/ns0:Line" w:storeItemID="{988D0D53-C036-4567-95A4-10CEB8F0E22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7D724DA6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EasyLift Sales - Invoice/50100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EasyLift Sales - Invoice/50100/'" w:xpath="/ns0:NavWordReportXmlPart[1]/ns0:Header[1]/ns0:Line[1]/ns0:JobTaskNo[1]" w:storeItemID="{988D0D53-C036-4567-95A4-10CEB8F0E22A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695DBC" w:rsidRDefault="00307B54" w14:paraId="1D45B497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EasyLift Sales - Invoice/50100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EasyLift Sales - Invoice/50100/'" w:xpath="/ns0:NavWordReportXmlPart[1]/ns0:Header[1]/ns0:Line[1]/ns0:ItemNo_Line[1]" w:storeItemID="{988D0D53-C036-4567-95A4-10CEB8F0E22A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695DBC" w:rsidRDefault="00307B54" w14:paraId="162DC4B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EasyLift Sales - Invoice/50100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EasyLift Sales - Invoice/50100/'" w:xpath="/ns0:NavWordReportXmlPart[1]/ns0:Header[1]/ns0:Line[1]/ns0:Description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695DBC" w:rsidRDefault="00307B54" w14:paraId="74E10A2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EasyLift Sales - Invoice/50100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EasyLift Sales - Invoice/50100/'" w:xpath="/ns0:NavWordReportXmlPart[1]/ns0:Header[1]/ns0:Line[1]/ns0:ShipmentDate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695DBC" w:rsidRDefault="00307B54" w14:paraId="784F053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EasyLift Sales - Invoice/50100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EasyLift Sales - Invoice/50100/'" w:xpath="/ns0:NavWordReportXmlPart[1]/ns0:Header[1]/ns0:Line[1]/ns0:Quantity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695DBC" w:rsidRDefault="00307B54" w14:paraId="0A881A6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EasyLift Sales - Invoice/50100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EasyLift Sales - Invoice/50100/'" w:xpath="/ns0:NavWordReportXmlPart[1]/ns0:Header[1]/ns0:Line[1]/ns0:UnitOfMeasur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695DBC" w:rsidRDefault="00307B54" w14:paraId="226A7C6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EasyLift Sales - Invoice/50100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EasyLift Sales - Invoice/50100/'" w:xpath="/ns0:NavWordReportXmlPart[1]/ns0:Header[1]/ns0:Line[1]/ns0:UnitPric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695DBC" w:rsidRDefault="00307B54" w14:paraId="6A34173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EasyLift Sales - Invoice/50100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EasyLift Sales - Invoice/50100/'" w:xpath="/ns0:NavWordReportXmlPart[1]/ns0:Header[1]/ns0:Line[1]/ns0:LineDiscountPercentText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695DBC" w:rsidRDefault="00307B54" w14:paraId="6B6CA7D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EasyLift Sales - Invoice/50100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EasyLift Sales - Invoice/50100/'" w:xpath="/ns0:NavWordReportXmlPart[1]/ns0:Header[1]/ns0:Line[1]/ns0:VATPct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695DBC" w:rsidRDefault="00307B54" w14:paraId="426F1E9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EasyLift Sales - Invoice/50100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EasyLift Sales - Invoice/50100/'" w:xpath="/ns0:NavWordReportXmlPart[1]/ns0:Header[1]/ns0:Line[1]/ns0:LineAmount_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695DBC" w:rsidRDefault="00307B54" w14:paraId="3BF6930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282C68F5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2519D3AA" w14:textId="77777777">
            <w:pPr>
              <w:pStyle w:val="Sansinterligne"/>
            </w:pPr>
          </w:p>
        </w:tc>
        <w:tc>
          <w:tcPr>
            <w:tcW w:w="1028" w:type="dxa"/>
          </w:tcPr>
          <w:p w:rsidRPr="00FD3C3E" w:rsidR="00307B54" w:rsidP="00D54DEE" w:rsidRDefault="00307B54" w14:paraId="6AD9EC0F" w14:textId="77777777">
            <w:pPr>
              <w:pStyle w:val="Sansinterligne"/>
            </w:pPr>
          </w:p>
        </w:tc>
        <w:tc>
          <w:tcPr>
            <w:tcW w:w="2485" w:type="dxa"/>
          </w:tcPr>
          <w:p w:rsidRPr="00FD3C3E" w:rsidR="00307B54" w:rsidP="00D54DEE" w:rsidRDefault="00307B54" w14:paraId="4541EA58" w14:textId="77777777">
            <w:pPr>
              <w:pStyle w:val="Sansinterligne"/>
            </w:pPr>
          </w:p>
        </w:tc>
        <w:tc>
          <w:tcPr>
            <w:tcW w:w="1118" w:type="dxa"/>
          </w:tcPr>
          <w:p w:rsidRPr="00FD3C3E" w:rsidR="00307B54" w:rsidP="00D54DEE" w:rsidRDefault="00307B54" w14:paraId="0CC80538" w14:textId="77777777">
            <w:pPr>
              <w:pStyle w:val="Sansinterligne"/>
            </w:pPr>
          </w:p>
        </w:tc>
        <w:tc>
          <w:tcPr>
            <w:tcW w:w="838" w:type="dxa"/>
          </w:tcPr>
          <w:p w:rsidRPr="00FD3C3E" w:rsidR="00307B54" w:rsidP="00D54DEE" w:rsidRDefault="00307B54" w14:paraId="707CE140" w14:textId="77777777">
            <w:pPr>
              <w:pStyle w:val="Sansinterligne"/>
            </w:pPr>
          </w:p>
        </w:tc>
        <w:tc>
          <w:tcPr>
            <w:tcW w:w="652" w:type="dxa"/>
          </w:tcPr>
          <w:p w:rsidRPr="00FD3C3E" w:rsidR="00307B54" w:rsidP="00D54DEE" w:rsidRDefault="00307B54" w14:paraId="01DA3F07" w14:textId="77777777">
            <w:pPr>
              <w:pStyle w:val="Sansinterligne"/>
            </w:pPr>
          </w:p>
        </w:tc>
        <w:tc>
          <w:tcPr>
            <w:tcW w:w="1211" w:type="dxa"/>
          </w:tcPr>
          <w:p w:rsidRPr="00FD3C3E" w:rsidR="00307B54" w:rsidP="00D54DEE" w:rsidRDefault="00307B54" w14:paraId="2CB09CE0" w14:textId="77777777">
            <w:pPr>
              <w:pStyle w:val="Sansinterligne"/>
            </w:pPr>
          </w:p>
        </w:tc>
        <w:tc>
          <w:tcPr>
            <w:tcW w:w="652" w:type="dxa"/>
          </w:tcPr>
          <w:p w:rsidRPr="00FD3C3E" w:rsidR="00307B54" w:rsidP="00D54DEE" w:rsidRDefault="00307B54" w14:paraId="0E7F1319" w14:textId="77777777">
            <w:pPr>
              <w:pStyle w:val="Sansinterligne"/>
            </w:pPr>
          </w:p>
        </w:tc>
        <w:tc>
          <w:tcPr>
            <w:tcW w:w="745" w:type="dxa"/>
          </w:tcPr>
          <w:p w:rsidRPr="00FD3C3E" w:rsidR="00307B54" w:rsidP="00D54DEE" w:rsidRDefault="00307B54" w14:paraId="3C0C68C5" w14:textId="77777777">
            <w:pPr>
              <w:pStyle w:val="Sansinterligne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431C1A5E" w14:textId="77777777">
            <w:pPr>
              <w:pStyle w:val="Sansinterligne"/>
            </w:pPr>
          </w:p>
        </w:tc>
      </w:tr>
      <w:sdt>
        <w:sdtPr>
          <w:rPr>
            <w:b/>
            <w:bCs/>
          </w:rPr>
          <w:alias w:val="#Nav: /Header/ReportTotalsLine"/>
          <w:tag w:val="#Nav: EasyLift Sales - Invoice/50100"/>
          <w:id w:val="1981810996"/>
          <w15:dataBinding w:prefixMappings="xmlns:ns0='urn:microsoft-dynamics-nav/reports/EasyLift Sales - Invoice/50100/'" w:xpath="/ns0:NavWordReportXmlPart[1]/ns0:Header[1]/ns0:ReportTotalsLine" w:storeItemID="{988D0D53-C036-4567-95A4-10CEB8F0E22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3570AD6D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4AC34C8E" w14:textId="77777777">
                    <w:pPr>
                      <w:pStyle w:val="Sansinterligne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415CBD5A" w14:textId="77777777">
                    <w:pPr>
                      <w:pStyle w:val="Sansinterligne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1DD8F067" w14:textId="77777777">
                    <w:pPr>
                      <w:pStyle w:val="Sansinterligne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268B5691" w14:textId="77777777">
                    <w:pPr>
                      <w:pStyle w:val="Sansinterligne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4A84C687" w14:textId="77777777">
                    <w:pPr>
                      <w:pStyle w:val="Sansinterligne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62C0F851" w14:textId="77777777">
                    <w:pPr>
                      <w:pStyle w:val="Sansinterligne"/>
                    </w:pPr>
                  </w:p>
                </w:tc>
                <w:sdt>
                  <w:sdtPr>
                    <w:alias w:val="#Nav: /Header/ReportTotalsLine/Description_ReportTotalsLine"/>
                    <w:tag w:val="#Nav: EasyLift Sales - Invoice/50100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EasyLift Sales - Invoice/50100/'" w:xpath="/ns0:NavWordReportXmlPart[1]/ns0:Header[1]/ns0:ReportTotalsLine[1]/ns0:Description_ReportTotals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695DBC" w:rsidRDefault="00307B54" w14:paraId="20031C03" w14:textId="77777777">
                        <w:pPr>
                          <w:pStyle w:val="Sansinterligne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EasyLift Sales - Invoice/50100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EasyLift Sales - Invoice/50100/'" w:xpath="/ns0:NavWordReportXmlPart[1]/ns0:Header[1]/ns0:ReportTotalsLine[1]/ns0:Amount_ReportTotalsLine[1]" w:storeItemID="{988D0D53-C036-4567-95A4-10CEB8F0E22A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695DBC" w:rsidRDefault="00307B54" w14:paraId="325657BD" w14:textId="77777777">
                        <w:pPr>
                          <w:pStyle w:val="Sansinterligne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6FAA01A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3EB9F82D" w14:textId="77777777">
            <w:pPr>
              <w:pStyle w:val="Sansinterligne"/>
            </w:pPr>
          </w:p>
        </w:tc>
        <w:tc>
          <w:tcPr>
            <w:tcW w:w="1028" w:type="dxa"/>
          </w:tcPr>
          <w:p w:rsidRPr="00FD3C3E" w:rsidR="00307B54" w:rsidP="00D54DEE" w:rsidRDefault="00307B54" w14:paraId="7F72BE6B" w14:textId="77777777">
            <w:pPr>
              <w:pStyle w:val="Sansinterligne"/>
            </w:pPr>
          </w:p>
        </w:tc>
        <w:tc>
          <w:tcPr>
            <w:tcW w:w="2485" w:type="dxa"/>
          </w:tcPr>
          <w:p w:rsidRPr="00FD3C3E" w:rsidR="00307B54" w:rsidP="00D54DEE" w:rsidRDefault="00307B54" w14:paraId="70001A89" w14:textId="77777777">
            <w:pPr>
              <w:pStyle w:val="Sansinterligne"/>
            </w:pPr>
          </w:p>
        </w:tc>
        <w:tc>
          <w:tcPr>
            <w:tcW w:w="1118" w:type="dxa"/>
          </w:tcPr>
          <w:p w:rsidRPr="00FD3C3E" w:rsidR="00307B54" w:rsidP="00D54DEE" w:rsidRDefault="00307B54" w14:paraId="4F06E9C9" w14:textId="77777777">
            <w:pPr>
              <w:pStyle w:val="Sansinterligne"/>
            </w:pPr>
          </w:p>
        </w:tc>
        <w:tc>
          <w:tcPr>
            <w:tcW w:w="838" w:type="dxa"/>
          </w:tcPr>
          <w:p w:rsidRPr="00FD3C3E" w:rsidR="00307B54" w:rsidP="00D54DEE" w:rsidRDefault="00307B54" w14:paraId="5743B323" w14:textId="77777777">
            <w:pPr>
              <w:pStyle w:val="Sansinterligne"/>
            </w:pPr>
          </w:p>
        </w:tc>
        <w:tc>
          <w:tcPr>
            <w:tcW w:w="652" w:type="dxa"/>
          </w:tcPr>
          <w:p w:rsidRPr="00FD3C3E" w:rsidR="00307B54" w:rsidP="00D54DEE" w:rsidRDefault="00307B54" w14:paraId="5B3C2DDD" w14:textId="77777777">
            <w:pPr>
              <w:pStyle w:val="Sansinterligne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2EB8638F" w14:textId="77777777">
            <w:pPr>
              <w:pStyle w:val="Sansinterligne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72D02A7B" w14:textId="77777777">
            <w:pPr>
              <w:pStyle w:val="Sansinterligne"/>
            </w:pPr>
          </w:p>
        </w:tc>
      </w:tr>
      <w:tr w:rsidRPr="00FD3C3E" w:rsidR="00307B54" w:rsidTr="002D6633" w14:paraId="30D41A16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47DCE32E" w14:textId="77777777">
            <w:pPr>
              <w:pStyle w:val="Sansinterligne"/>
            </w:pPr>
          </w:p>
        </w:tc>
        <w:tc>
          <w:tcPr>
            <w:tcW w:w="1028" w:type="dxa"/>
          </w:tcPr>
          <w:p w:rsidRPr="00FD3C3E" w:rsidR="00307B54" w:rsidP="00D54DEE" w:rsidRDefault="00307B54" w14:paraId="00043E78" w14:textId="77777777">
            <w:pPr>
              <w:pStyle w:val="Sansinterligne"/>
            </w:pPr>
          </w:p>
        </w:tc>
        <w:tc>
          <w:tcPr>
            <w:tcW w:w="2485" w:type="dxa"/>
          </w:tcPr>
          <w:p w:rsidRPr="00FD3C3E" w:rsidR="00307B54" w:rsidP="00D54DEE" w:rsidRDefault="00307B54" w14:paraId="3DDD4481" w14:textId="77777777">
            <w:pPr>
              <w:pStyle w:val="Sansinterligne"/>
            </w:pPr>
          </w:p>
        </w:tc>
        <w:tc>
          <w:tcPr>
            <w:tcW w:w="1118" w:type="dxa"/>
          </w:tcPr>
          <w:p w:rsidRPr="00FD3C3E" w:rsidR="00307B54" w:rsidP="00D54DEE" w:rsidRDefault="00307B54" w14:paraId="6C99EA92" w14:textId="77777777">
            <w:pPr>
              <w:pStyle w:val="Sansinterligne"/>
            </w:pPr>
          </w:p>
        </w:tc>
        <w:tc>
          <w:tcPr>
            <w:tcW w:w="838" w:type="dxa"/>
          </w:tcPr>
          <w:p w:rsidRPr="00FD3C3E" w:rsidR="00307B54" w:rsidP="00D54DEE" w:rsidRDefault="00307B54" w14:paraId="67C8C558" w14:textId="77777777">
            <w:pPr>
              <w:pStyle w:val="Sansinterligne"/>
            </w:pPr>
          </w:p>
        </w:tc>
        <w:tc>
          <w:tcPr>
            <w:tcW w:w="652" w:type="dxa"/>
          </w:tcPr>
          <w:p w:rsidRPr="00FD3C3E" w:rsidR="00307B54" w:rsidP="00D54DEE" w:rsidRDefault="00307B54" w14:paraId="1C47A6CC" w14:textId="77777777">
            <w:pPr>
              <w:pStyle w:val="Sansinterligne"/>
            </w:pPr>
          </w:p>
        </w:tc>
        <w:sdt>
          <w:sdtPr>
            <w:rPr>
              <w:b/>
            </w:rPr>
            <w:alias w:val="#Nav: /Header/Totals/TotalAmountExclInclVATText"/>
            <w:tag w:val="#Nav: EasyLift Sales - Invoice/50100"/>
            <w:id w:val="-274175886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Totals[1]/ns0:TotalAmountExclInclVATText[1]" w:storeItemID="{988D0D53-C036-4567-95A4-10CEB8F0E22A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03D6B42F" w14:textId="77777777">
                <w:pPr>
                  <w:pStyle w:val="Sansinterligne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EasyLift Sales - Invoice/50100"/>
            <w:id w:val="1075086534"/>
            <w:placeholder>
              <w:docPart w:val="DefaultPlaceholder_-1854013440"/>
            </w:placeholder>
            <w:dataBinding w:prefixMappings="xmlns:ns0='urn:microsoft-dynamics-nav/reports/EasyLift Sales - Invoice/50100/'" w:xpath="/ns0:NavWordReportXmlPart[1]/ns0:Header[1]/ns0:Totals[1]/ns0:TotalAmountExclInclVAT[1]" w:storeItemID="{988D0D53-C036-4567-95A4-10CEB8F0E22A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 w14:paraId="5ECB1AE8" w14:textId="77777777">
                <w:pPr>
                  <w:pStyle w:val="Sansinterligne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EasyLift Sales - Invoice/50100"/>
        <w:id w:val="-335309756"/>
        <w:placeholder>
          <w:docPart w:val="DefaultPlaceholder_-1854013440"/>
        </w:placeholder>
        <w:dataBinding w:prefixMappings="xmlns:ns0='urn:microsoft-dynamics-nav/reports/EasyLift Sales - Invoice/50100/'" w:xpath="/ns0:NavWordReportXmlPart[1]/ns0:Header[1]/ns0:RemainingAmountText[1]" w:storeItemID="{988D0D53-C036-4567-95A4-10CEB8F0E22A}"/>
        <w:text/>
      </w:sdtPr>
      <w:sdtEndPr/>
      <w:sdtContent>
        <w:p w:rsidRPr="002D6633" w:rsidR="00D54DEE" w:rsidP="002D6633" w:rsidRDefault="002D6633" w14:paraId="53F995BB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EasyLift Sales - Invoice/50100"/>
          <w:id w:val="-1502423256"/>
          <w15:dataBinding w:prefixMappings="xmlns:ns0='urn:microsoft-dynamics-nav/reports/EasyLift Sales - Invoice/50100/'" w:xpath="/ns0:NavWordReportXmlPart[1]/ns0:Header[1]/ns0:LineFee" w:storeItemID="{988D0D53-C036-4567-95A4-10CEB8F0E22A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B1C6F2C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EasyLift Sales - Invoice/501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EasyLift Sales - Invoice/50100/'" w:xpath="/ns0:NavWordReportXmlPart[1]/ns0:Header[1]/ns0:LineFee[1]/ns0:LineFeeCaptionText[1]" w:storeItemID="{988D0D53-C036-4567-95A4-10CEB8F0E22A}"/>
                      <w:text/>
                    </w:sdtPr>
                    <w:sdtEndPr/>
                    <w:sdtContent>
                      <w:p w:rsidR="00D54DEE" w:rsidP="00695DBC" w:rsidRDefault="00D54DEE" w14:paraId="28F21BAC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3CE1D515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EasyLift Sales - Invoice/50100"/>
        <w:id w:val="940566818"/>
        <w15:dataBinding w:prefixMappings="xmlns:ns0='urn:microsoft-dynamics-nav/reports/EasyLift Sales - Invoice/50100/'" w:xpath="/ns0:NavWordReportXmlPart[1]/ns0:Header[1]/ns0:PaymentReportingArgument" w:storeItemID="{988D0D53-C036-4567-95A4-10CEB8F0E22A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EasyLift Sales - Invoice/50100"/>
                <w:id w:val="-804161553"/>
                <w:dataBinding w:prefixMappings="xmlns:ns0='urn:microsoft-dynamics-nav/reports/EasyLift Sales - Invoice/50100/'" w:xpath="/ns0:NavWordReportXmlPart[1]/ns0:Header[1]/ns0:PaymentReportingArgument[1]/ns0:PaymentServiceLogo[1]" w:storeItemID="{988D0D53-C036-4567-95A4-10CEB8F0E22A}"/>
                <w:picture/>
              </w:sdtPr>
              <w:sdtEndPr/>
              <w:sdtContent>
                <w:p w:rsidR="00123A7D" w:rsidP="00695DBC" w:rsidRDefault="001700B5" w14:paraId="3EB8684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51F3E7B9" wp14:editId="150D7309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EasyLift Sales - Invoice/501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EasyLift Sales - Invoice/50100/'" w:xpath="/ns0:NavWordReportXmlPart[1]/ns0:Header[1]/ns0:PaymentReportingArgument[1]/ns0:PaymentServiceText_Url[1]" w:storeItemID="{988D0D53-C036-4567-95A4-10CEB8F0E22A}"/>
                <w:text/>
              </w:sdtPr>
              <w:sdtEndPr/>
              <w:sdtContent>
                <w:p w:rsidRPr="00123A7D" w:rsidR="00245B0E" w:rsidP="00695DBC" w:rsidRDefault="00123A7D" w14:paraId="43849FD1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5008" w:rsidP="00E40C63" w:rsidRDefault="00435008" w14:paraId="2E67FE7E" w14:textId="77777777">
      <w:pPr>
        <w:spacing w:after="0"/>
      </w:pPr>
      <w:r>
        <w:separator/>
      </w:r>
    </w:p>
  </w:endnote>
  <w:endnote w:type="continuationSeparator" w:id="0">
    <w:p w:rsidR="00435008" w:rsidP="00E40C63" w:rsidRDefault="00435008" w14:paraId="5FC861A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261DDB62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60A2E69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Grilledutablea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2867E4C9" w14:textId="77777777">
            <w:sdt>
              <w:sdtPr>
                <w:rPr>
                  <w:lang w:val="da-DK"/>
                </w:rPr>
                <w:alias w:val="#Nav: /Header/CompanyLegalStatement"/>
                <w:tag w:val="#Nav: EasyLift Sales - Invoice/501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EasyLift Sales - Invoice/50100/'" w:xpath="/ns0:NavWordReportXmlPart[1]/ns0:Header[1]/ns0:CompanyLegalStatement[1]" w:storeItemID="{988D0D53-C036-4567-95A4-10CEB8F0E22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675AFB4F" w14:textId="77777777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C0B9C1" w14:textId="77777777">
          <w:pPr>
            <w:pStyle w:val="Sansinterligne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474577D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705BAFBC" w14:textId="77777777">
      <w:sdt>
        <w:sdtPr>
          <w:rPr>
            <w:lang w:val="da-DK"/>
          </w:rPr>
          <w:alias w:val="#Nav: /Header/CompanyLegalStatement"/>
          <w:tag w:val="#Nav: EasyLift Sales - Invoice/50100"/>
          <w:id w:val="1896625259"/>
          <w:placeholder>
            <w:docPart w:val="054778FD3B804B0395E33E0348229CE9"/>
          </w:placeholder>
          <w:dataBinding w:prefixMappings="xmlns:ns0='urn:microsoft-dynamics-nav/reports/EasyLift Sales - Invoice/50100/'" w:xpath="/ns0:NavWordReportXmlPart[1]/ns0:Header[1]/ns0:CompanyLegalStatement[1]" w:storeItemID="{988D0D53-C036-4567-95A4-10CEB8F0E22A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6A378E51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7CE52BCF" w14:textId="77777777">
      <w:sdt>
        <w:sdtPr>
          <w:alias w:val="#Nav: /Header/CompanyVATRegistrationNo_Lbl"/>
          <w:tag w:val="#Nav: EasyLift Sales - Invoice/50100"/>
          <w:id w:val="1000698169"/>
          <w:placeholder>
            <w:docPart w:val="5B0A98CDBECA4FC3BC7918DD25E7F753"/>
          </w:placeholder>
          <w:dataBinding w:prefixMappings="xmlns:ns0='urn:microsoft-dynamics-nav/reports/EasyLift Sales - Invoice/50100/'" w:xpath="/ns0:NavWordReportXmlPart[1]/ns0:Header[1]/ns0:CompanyVATRegistrationNo_Lbl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871B83C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EasyLift Sales - Invoice/50100"/>
          <w:id w:val="649635640"/>
          <w:placeholder>
            <w:docPart w:val="DefaultPlaceholder_-1854013440"/>
          </w:placeholder>
          <w:dataBinding w:prefixMappings="xmlns:ns0='urn:microsoft-dynamics-nav/reports/EasyLift Sales - Invoice/50100/'" w:xpath="/ns0:NavWordReportXmlPart[1]/ns0:Header[1]/ns0:HomePage_Lbl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962B71" w14:paraId="0DB58FDF" w14:textId="77777777">
              <w:pPr>
                <w:pStyle w:val="Titre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EasyLift Sales - Invoice/50100"/>
          <w:id w:val="560367384"/>
          <w:placeholder>
            <w:docPart w:val="A81DB1F39E204D46A84F95F9F080C66B"/>
          </w:placeholder>
          <w:dataBinding w:prefixMappings="xmlns:ns0='urn:microsoft-dynamics-nav/reports/EasyLift Sales - Invoice/50100/'" w:xpath="/ns0:NavWordReportXmlPart[1]/ns0:Header[1]/ns0:CompanyPhoneNo_Lbl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95D08B9" w14:textId="77777777">
              <w:pPr>
                <w:pStyle w:val="Titre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EasyLift Sales - Invoice/50100"/>
          <w:id w:val="-272474917"/>
          <w:placeholder>
            <w:docPart w:val="7F8B9C0B253F40E1A624578D9A23ECDD"/>
          </w:placeholder>
          <w:dataBinding w:prefixMappings="xmlns:ns0='urn:microsoft-dynamics-nav/reports/EasyLift Sales - Invoice/50100/'" w:xpath="/ns0:NavWordReportXmlPart[1]/ns0:Header[1]/ns0:EMail_Header_Lbl[1]" w:storeItemID="{988D0D53-C036-4567-95A4-10CEB8F0E22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51246936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3DE0E1C0" w14:textId="77777777">
      <w:sdt>
        <w:sdtPr>
          <w:alias w:val="#Nav: /Header/CompanyVATRegistrationNo"/>
          <w:tag w:val="#Nav: EasyLift Sales - Invoice/50100"/>
          <w:id w:val="-1968960596"/>
          <w:placeholder>
            <w:docPart w:val="542B45161D324E28AEE5E66E927497EC"/>
          </w:placeholder>
          <w:dataBinding w:prefixMappings="xmlns:ns0='urn:microsoft-dynamics-nav/reports/EasyLift Sales - Invoice/50100/'" w:xpath="/ns0:NavWordReportXmlPart[1]/ns0:Header[1]/ns0:CompanyVATRegistrationNo[1]" w:storeItemID="{988D0D53-C036-4567-95A4-10CEB8F0E22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7ECE9350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EasyLift Sales - Invoice/50100"/>
          <w:id w:val="412437649"/>
          <w:placeholder>
            <w:docPart w:val="67B453FC7B04421CBE247EE125419382"/>
          </w:placeholder>
          <w:dataBinding w:prefixMappings="xmlns:ns0='urn:microsoft-dynamics-nav/reports/EasyLift Sales - Invoice/50100/'" w:xpath="/ns0:NavWordReportXmlPart[1]/ns0:Header[1]/ns0:CompanyHomePage[1]" w:storeItemID="{988D0D53-C036-4567-95A4-10CEB8F0E22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5F672A6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EasyLift Sales - Invoice/50100"/>
          <w:id w:val="-1162540195"/>
          <w:placeholder>
            <w:docPart w:val="4FD74BEB63934A8DB0749BA4D6B083ED"/>
          </w:placeholder>
          <w:dataBinding w:prefixMappings="xmlns:ns0='urn:microsoft-dynamics-nav/reports/EasyLift Sales - Invoice/50100/'" w:xpath="/ns0:NavWordReportXmlPart[1]/ns0:Header[1]/ns0:CompanyPhoneNo[1]" w:storeItemID="{988D0D53-C036-4567-95A4-10CEB8F0E22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6A993D9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EasyLift Sales - Invoice/50100"/>
          <w:id w:val="860396444"/>
          <w:placeholder>
            <w:docPart w:val="54068B715CF34F89A307530FB3EFB91B"/>
          </w:placeholder>
          <w:dataBinding w:prefixMappings="xmlns:ns0='urn:microsoft-dynamics-nav/reports/EasyLift Sales - Invoice/50100/'" w:xpath="/ns0:NavWordReportXmlPart[1]/ns0:Header[1]/ns0:CompanyEMail[1]" w:storeItemID="{988D0D53-C036-4567-95A4-10CEB8F0E22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13DDC525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793FA32F" w14:textId="77777777">
      <w:sdt>
        <w:sdtPr>
          <w:alias w:val="#Nav: /Header/CompanyBankName"/>
          <w:tag w:val="#Nav: EasyLift Sales - Invoice/50100"/>
          <w:id w:val="536472809"/>
          <w:placeholder>
            <w:docPart w:val="AF51C37BE9C544C0B02CEF6870C757E4"/>
          </w:placeholder>
          <w:dataBinding w:prefixMappings="xmlns:ns0='urn:microsoft-dynamics-nav/reports/EasyLift Sales - Invoice/50100/'" w:xpath="/ns0:NavWordReportXmlPart[1]/ns0:Header[1]/ns0:CompanyBankName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77415D43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EasyLift Sales - Invoice/50100"/>
          <w:id w:val="72087598"/>
          <w:placeholder>
            <w:docPart w:val="8BB73B2AFE6D4228987D25F8338CE8D7"/>
          </w:placeholder>
          <w:dataBinding w:prefixMappings="xmlns:ns0='urn:microsoft-dynamics-nav/reports/EasyLift Sales - Invoice/50100/'" w:xpath="/ns0:NavWordReportXmlPart[1]/ns0:Header[1]/ns0:CompanyIBAN_Lbl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1A3BD5E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EasyLift Sales - Invoice/50100"/>
          <w:id w:val="-687442409"/>
          <w:placeholder>
            <w:docPart w:val="07CDFF1FA1804FACA6815EAA30AEA205"/>
          </w:placeholder>
          <w:dataBinding w:prefixMappings="xmlns:ns0='urn:microsoft-dynamics-nav/reports/EasyLift Sales - Invoice/50100/'" w:xpath="/ns0:NavWordReportXmlPart[1]/ns0:Header[1]/ns0:CompanySWIFT_Lbl[1]" w:storeItemID="{988D0D53-C036-4567-95A4-10CEB8F0E22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1A47387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EasyLift Sales - Invoice/50100"/>
          <w:id w:val="-1395651447"/>
          <w:placeholder>
            <w:docPart w:val="C6D430F265AB42D5A18429D7044A0AD9"/>
          </w:placeholder>
          <w:dataBinding w:prefixMappings="xmlns:ns0='urn:microsoft-dynamics-nav/reports/EasyLift Sales - Invoice/50100/'" w:xpath="/ns0:NavWordReportXmlPart[1]/ns0:Header[1]/ns0:CompanyGiroNo_Lbl[1]" w:storeItemID="{988D0D53-C036-4567-95A4-10CEB8F0E22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CF0B43F" w14:textId="77777777">
              <w:pPr>
                <w:pStyle w:val="Titre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0890F9B" w14:textId="77777777">
      <w:tc>
        <w:tcPr>
          <w:tcW w:w="1250" w:type="pct"/>
        </w:tcPr>
        <w:p w:rsidRPr="00F83594" w:rsidR="00C43401" w:rsidP="005C497A" w:rsidRDefault="00435008" w14:paraId="19643B29" w14:textId="77777777">
          <w:pPr>
            <w:pStyle w:val="Sansinterligne"/>
          </w:pPr>
          <w:sdt>
            <w:sdtPr>
              <w:alias w:val="#Nav: /Header/CompanyBankBranchNo"/>
              <w:tag w:val="#Nav: EasyLift Sales - Invoice/50100"/>
              <w:id w:val="800194651"/>
              <w:placeholder>
                <w:docPart w:val="405406A4FC564D2182F4A115F0F9E0CF"/>
              </w:placeholder>
              <w:dataBinding w:prefixMappings="xmlns:ns0='urn:microsoft-dynamics-nav/reports/EasyLift Sales - Invoice/50100/'" w:xpath="/ns0:NavWordReportXmlPart[1]/ns0:Header[1]/ns0:CompanyBankBranchNo[1]" w:storeItemID="{988D0D53-C036-4567-95A4-10CEB8F0E22A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EasyLift Sales - Invoice/50100"/>
              <w:id w:val="-578668554"/>
              <w:placeholder>
                <w:docPart w:val="BB7EA51D2D6D4A77A524CEE5744643E8"/>
              </w:placeholder>
              <w:dataBinding w:prefixMappings="xmlns:ns0='urn:microsoft-dynamics-nav/reports/EasyLift Sales - Invoice/50100/'" w:xpath="/ns0:NavWordReportXmlPart[1]/ns0:Header[1]/ns0:CompanyBankAccountNo[1]" w:storeItemID="{988D0D53-C036-4567-95A4-10CEB8F0E22A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EasyLift Sales - Invoice/50100"/>
          <w:id w:val="513045610"/>
          <w:placeholder>
            <w:docPart w:val="EFC7A9B9C4594CF8B0D6449E717EF56F"/>
          </w:placeholder>
          <w:dataBinding w:prefixMappings="xmlns:ns0='urn:microsoft-dynamics-nav/reports/EasyLift Sales - Invoice/50100/'" w:xpath="/ns0:NavWordReportXmlPart[1]/ns0:Header[1]/ns0:CompanyIBAN[1]" w:storeItemID="{988D0D53-C036-4567-95A4-10CEB8F0E22A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353E5BC0" w14:textId="77777777">
              <w:pPr>
                <w:pStyle w:val="Sansinterligne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EasyLift Sales - Invoice/50100"/>
          <w:id w:val="1536079020"/>
          <w:placeholder>
            <w:docPart w:val="A3D56298C27C447A84E225A91C2B10E0"/>
          </w:placeholder>
          <w:dataBinding w:prefixMappings="xmlns:ns0='urn:microsoft-dynamics-nav/reports/EasyLift Sales - Invoice/50100/'" w:xpath="/ns0:NavWordReportXmlPart[1]/ns0:Header[1]/ns0:CompanySWIFT[1]" w:storeItemID="{988D0D53-C036-4567-95A4-10CEB8F0E22A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3452B602" w14:textId="77777777">
              <w:pPr>
                <w:pStyle w:val="Sansinterligne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EasyLift Sales - Invoice/50100"/>
          <w:id w:val="-1971888300"/>
          <w:placeholder>
            <w:docPart w:val="7854EDE10DC34A08B41378DE66AE7F7B"/>
          </w:placeholder>
          <w:dataBinding w:prefixMappings="xmlns:ns0='urn:microsoft-dynamics-nav/reports/EasyLift Sales - Invoice/50100/'" w:xpath="/ns0:NavWordReportXmlPart[1]/ns0:Header[1]/ns0:CompanyGiroNo[1]" w:storeItemID="{988D0D53-C036-4567-95A4-10CEB8F0E22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41D3BB9" w14:textId="77777777">
              <w:pPr>
                <w:pStyle w:val="Sansinterligne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528A0A0" w14:textId="77777777">
    <w:pPr>
      <w:pStyle w:val="Pieddepag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5008" w:rsidP="00E40C63" w:rsidRDefault="00435008" w14:paraId="14F65FC7" w14:textId="77777777">
      <w:pPr>
        <w:spacing w:after="0"/>
      </w:pPr>
      <w:r>
        <w:separator/>
      </w:r>
    </w:p>
  </w:footnote>
  <w:footnote w:type="continuationSeparator" w:id="0">
    <w:p w:rsidR="00435008" w:rsidP="00E40C63" w:rsidRDefault="00435008" w14:paraId="0689213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367545DB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5412A7BB" w14:textId="77777777">
      <w:tc>
        <w:tcPr>
          <w:tcW w:w="2929" w:type="pct"/>
        </w:tcPr>
        <w:p w:rsidRPr="00C43401" w:rsidR="00C43401" w:rsidP="00C43401" w:rsidRDefault="00435008" w14:paraId="1341B062" w14:textId="77777777">
          <w:pPr>
            <w:rPr>
              <w:rStyle w:val="lev"/>
            </w:rPr>
          </w:pPr>
          <w:sdt>
            <w:sdtPr>
              <w:rPr>
                <w:rStyle w:val="lev"/>
              </w:rPr>
              <w:alias w:val="#Nav: /Header/DocumentTitle_Lbl"/>
              <w:tag w:val="#Nav: EasyLift Sales - Invoice/50100"/>
              <w:id w:val="1118172250"/>
              <w:placeholder>
                <w:docPart w:val="85F17D8968A64DA6A4F66CAAC909213D"/>
              </w:placeholder>
              <w:dataBinding w:prefixMappings="xmlns:ns0='urn:microsoft-dynamics-nav/reports/EasyLift Sales - Invoice/50100/'" w:xpath="/ns0:NavWordReportXmlPart[1]/ns0:Header[1]/ns0:DocumentTitle_Lbl[1]" w:storeItemID="{988D0D53-C036-4567-95A4-10CEB8F0E22A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C43401" w:rsidR="00C43401">
                <w:rPr>
                  <w:rStyle w:val="lev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lev"/>
            </w:rPr>
            <w:t xml:space="preserve"> </w:t>
          </w:r>
          <w:sdt>
            <w:sdtPr>
              <w:rPr>
                <w:rStyle w:val="lev"/>
              </w:rPr>
              <w:alias w:val="#Nav: /Header/DocumentNo"/>
              <w:tag w:val="#Nav: EasyLift Sales - Invoice/50100"/>
              <w:id w:val="-1792285139"/>
              <w:placeholder>
                <w:docPart w:val="85F17D8968A64DA6A4F66CAAC909213D"/>
              </w:placeholder>
              <w:dataBinding w:prefixMappings="xmlns:ns0='urn:microsoft-dynamics-nav/reports/EasyLift Sales - Invoice/50100/'" w:xpath="/ns0:NavWordReportXmlPart[1]/ns0:Header[1]/ns0:DocumentNo[1]" w:storeItemID="{988D0D53-C036-4567-95A4-10CEB8F0E22A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C43401" w:rsidR="00C43401">
                <w:rPr>
                  <w:rStyle w:val="lev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EasyLift Sales - Invoice/50100"/>
            <w:id w:val="-1183590736"/>
            <w:placeholder>
              <w:docPart w:val="647FBC123D0D4A4C8824A50443E4DFC1"/>
            </w:placeholder>
            <w:dataBinding w:prefixMappings="xmlns:ns0='urn:microsoft-dynamics-nav/reports/EasyLift Sales - Invoice/50100/'" w:xpath="/ns0:NavWordReportXmlPart[1]/ns0:Header[1]/ns0:DocumentDate[1]" w:storeItemID="{988D0D53-C036-4567-95A4-10CEB8F0E22A}"/>
            <w:text/>
          </w:sdtPr>
          <w:sdtEndPr/>
          <w:sdtContent>
            <w:p w:rsidR="00C43401" w:rsidP="00C43401" w:rsidRDefault="00C43401" w14:paraId="5A185DA4" w14:textId="77777777">
              <w:pPr>
                <w:pStyle w:val="Sansinterlign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435008" w14:paraId="73CD45B3" w14:textId="77777777">
          <w:pPr>
            <w:pStyle w:val="Sansinterligne"/>
            <w:rPr>
              <w:b/>
            </w:rPr>
          </w:pPr>
          <w:sdt>
            <w:sdtPr>
              <w:alias w:val="#Nav: /Header/Page_Lbl"/>
              <w:tag w:val="#Nav: EasyLift Sales - Invoice/50100"/>
              <w:id w:val="-1719745130"/>
              <w:placeholder>
                <w:docPart w:val="85F17D8968A64DA6A4F66CAAC909213D"/>
              </w:placeholder>
              <w:dataBinding w:prefixMappings="xmlns:ns0='urn:microsoft-dynamics-nav/reports/EasyLift Sales - Invoice/50100/'" w:xpath="/ns0:NavWordReportXmlPart[1]/ns0:Header[1]/ns0:Page_Lbl[1]" w:storeItemID="{988D0D53-C036-4567-95A4-10CEB8F0E22A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4F7DE2A" w14:textId="77777777">
          <w:pPr>
            <w:pStyle w:val="En-tte"/>
            <w:jc w:val="right"/>
            <w:rPr>
              <w:b/>
            </w:rPr>
          </w:pPr>
        </w:p>
      </w:tc>
    </w:tr>
  </w:tbl>
  <w:p w:rsidRPr="001D1CE2" w:rsidR="00D6006D" w:rsidP="00D6006D" w:rsidRDefault="00D6006D" w14:paraId="6AB98CCB" w14:textId="77777777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20684EDF" w14:textId="77777777">
      <w:tc>
        <w:tcPr>
          <w:tcW w:w="2929" w:type="pct"/>
        </w:tcPr>
        <w:p w:rsidRPr="00204F31" w:rsidR="00C43401" w:rsidP="00C43401" w:rsidRDefault="00435008" w14:paraId="53718B36" w14:textId="77777777">
          <w:pPr>
            <w:pStyle w:val="Titre"/>
          </w:pPr>
          <w:sdt>
            <w:sdtPr>
              <w:alias w:val="#Nav: /Header/DocumentTitle_Lbl"/>
              <w:tag w:val="#Nav: EasyLift Sales - Invoice/50100"/>
              <w:id w:val="-243725382"/>
              <w:placeholder>
                <w:docPart w:val="4BD5A61B1BCB450480F0D2A5ABE0F40B"/>
              </w:placeholder>
              <w:dataBinding w:prefixMappings="xmlns:ns0='urn:microsoft-dynamics-nav/reports/EasyLift Sales - Invoice/50100/'" w:xpath="/ns0:NavWordReportXmlPart[1]/ns0:Header[1]/ns0:DocumentTitle_Lbl[1]" w:storeItemID="{988D0D53-C036-4567-95A4-10CEB8F0E22A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EasyLift Sales - Invoice/50100"/>
              <w:id w:val="468630016"/>
              <w:placeholder>
                <w:docPart w:val="4BD5A61B1BCB450480F0D2A5ABE0F40B"/>
              </w:placeholder>
              <w:dataBinding w:prefixMappings="xmlns:ns0='urn:microsoft-dynamics-nav/reports/EasyLift Sales - Invoice/50100/'" w:xpath="/ns0:NavWordReportXmlPart[1]/ns0:Header[1]/ns0:DocumentNo[1]" w:storeItemID="{988D0D53-C036-4567-95A4-10CEB8F0E22A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EasyLift Sales - Invoice/50100"/>
            <w:id w:val="-386421384"/>
            <w:placeholder>
              <w:docPart w:val="BC4B939BA08A40B1A8E2349E00F308FC"/>
            </w:placeholder>
            <w:dataBinding w:prefixMappings="xmlns:ns0='urn:microsoft-dynamics-nav/reports/EasyLift Sales - Invoice/50100/'" w:xpath="/ns0:NavWordReportXmlPart[1]/ns0:Header[1]/ns0:DocumentDate[1]" w:storeItemID="{988D0D53-C036-4567-95A4-10CEB8F0E22A}"/>
            <w:text/>
          </w:sdtPr>
          <w:sdtEndPr/>
          <w:sdtContent>
            <w:p w:rsidR="00C43401" w:rsidP="00C43401" w:rsidRDefault="00C43401" w14:paraId="45F68789" w14:textId="77777777">
              <w:pPr>
                <w:pStyle w:val="Sous-titr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435008" w14:paraId="1DBA6259" w14:textId="77777777">
          <w:pPr>
            <w:pStyle w:val="Sous-titre"/>
            <w:rPr>
              <w:bCs/>
            </w:rPr>
          </w:pPr>
          <w:sdt>
            <w:sdtPr>
              <w:alias w:val="#Nav: /Header/Page_Lbl"/>
              <w:tag w:val="#Nav: EasyLift Sales - Invoice/50100"/>
              <w:id w:val="799797659"/>
              <w:placeholder>
                <w:docPart w:val="4BD5A61B1BCB450480F0D2A5ABE0F40B"/>
              </w:placeholder>
              <w:dataBinding w:prefixMappings="xmlns:ns0='urn:microsoft-dynamics-nav/reports/EasyLift Sales - Invoice/50100/'" w:xpath="/ns0:NavWordReportXmlPart[1]/ns0:Header[1]/ns0:Page_Lbl[1]" w:storeItemID="{988D0D53-C036-4567-95A4-10CEB8F0E22A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125BA011" w14:textId="77777777">
          <w:pPr>
            <w:pStyle w:val="En-tte"/>
            <w:rPr>
              <w:b/>
            </w:rPr>
          </w:pPr>
        </w:p>
      </w:tc>
      <w:tc>
        <w:tcPr>
          <w:tcW w:w="2071" w:type="pct"/>
        </w:tcPr>
        <w:p w:rsidR="00C43401" w:rsidP="00C43401" w:rsidRDefault="00435008" w14:paraId="60185456" w14:textId="77777777">
          <w:pPr>
            <w:pStyle w:val="En-tte"/>
            <w:jc w:val="right"/>
            <w:rPr>
              <w:b/>
            </w:rPr>
          </w:pPr>
          <w:sdt>
            <w:sdtPr>
              <w:alias w:val="#Nav: /Header/CompanyPicture"/>
              <w:tag w:val="#Nav: EasyLift Sales - Invoice/50100"/>
              <w:id w:val="795027538"/>
              <w:dataBinding w:prefixMappings="xmlns:ns0='urn:microsoft-dynamics-nav/reports/EasyLift Sales - Invoice/50100/'" w:xpath="/ns0:NavWordReportXmlPart[1]/ns0:Header[1]/ns0:CompanyPicture[1]" w:storeItemID="{988D0D53-C036-4567-95A4-10CEB8F0E22A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73A145C" wp14:editId="2A2BD80D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5CA67C8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5008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95DBC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09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73F82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3CDB"/>
    <w:rPr>
      <w:color w:val="808080"/>
    </w:rPr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E a s y L i f t   S a l e s   -  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e r t i f i c a t e _ R e f e r e n c e _ N o _ > C e r t i f i c a t e _ R e f e r e n c e _ N o _ < / C e r t i f i c a t e _ R e f e r e n c e _ N o _ >  
         < C e r t i f i c a t e _ R e f e r e n c e _ N o _ L b l > C e r t i f i c a t e _ R e f e r e n c e _ N o _ L b l < / C e r t i f i c a t e _ R e f e r e n c e _ N o _ L b l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0D53-C036-4567-95A4-10CEB8F0E22A}">
  <ds:schemaRefs>
    <ds:schemaRef ds:uri="urn:microsoft-dynamics-nav/reports/EasyLift Sales - Invoice/50100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2021-01-28T15:11:00Z</dcterms:modified>
</cp:coreProperties>
</file>